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261F2" w14:textId="77777777" w:rsidR="00966258" w:rsidRDefault="00966258" w:rsidP="00966258">
      <w:pPr>
        <w:pStyle w:val="berschrift1"/>
      </w:pPr>
      <w:r w:rsidRPr="00966258">
        <w:t>Personalführung</w:t>
      </w:r>
    </w:p>
    <w:p w14:paraId="1E645F7A" w14:textId="77777777" w:rsidR="006A6194" w:rsidRDefault="00966258" w:rsidP="00966258">
      <w:pPr>
        <w:pStyle w:val="berschrift2"/>
      </w:pPr>
      <w:r w:rsidRPr="00966258">
        <w:t>Personalplanung</w:t>
      </w:r>
      <w:r w:rsidR="00072DFF">
        <w:t>/-einsatz</w:t>
      </w:r>
    </w:p>
    <w:p w14:paraId="0BAF87A4" w14:textId="77777777" w:rsidR="006A6194" w:rsidRDefault="006A6194" w:rsidP="006A6194">
      <w:r>
        <w:t>Für die Umsetzung des Projektes werden vier Entwickler benötigt:</w:t>
      </w:r>
    </w:p>
    <w:p w14:paraId="67F35A85" w14:textId="77777777" w:rsidR="006A6194" w:rsidRDefault="006A6194" w:rsidP="006A6194">
      <w:pPr>
        <w:pStyle w:val="Listenabsatz"/>
        <w:numPr>
          <w:ilvl w:val="0"/>
          <w:numId w:val="13"/>
        </w:numPr>
      </w:pPr>
      <w:r>
        <w:t>Zwei von ihnen müssen mit C# und dem Windows Betriebssystem gut vertraut sein.</w:t>
      </w:r>
    </w:p>
    <w:p w14:paraId="7DE48624" w14:textId="77777777" w:rsidR="006A6194" w:rsidRDefault="006A6194" w:rsidP="006A6194">
      <w:pPr>
        <w:pStyle w:val="Listenabsatz"/>
        <w:numPr>
          <w:ilvl w:val="0"/>
          <w:numId w:val="13"/>
        </w:numPr>
      </w:pPr>
      <w:r>
        <w:t>Einer muss in der Lage sein eine Schnittstelle zwischen Windows und Webseite zu entwickeln und eine Datenbank zu designen und anzubinden.</w:t>
      </w:r>
    </w:p>
    <w:p w14:paraId="42FB0D83" w14:textId="77777777" w:rsidR="00966258" w:rsidRDefault="006A6194" w:rsidP="00966258">
      <w:pPr>
        <w:pStyle w:val="Listenabsatz"/>
        <w:numPr>
          <w:ilvl w:val="0"/>
          <w:numId w:val="13"/>
        </w:numPr>
      </w:pPr>
      <w:r>
        <w:t>Einer muss Erfahrung in Web-</w:t>
      </w:r>
      <w:r w:rsidRPr="006A6194">
        <w:t>Development</w:t>
      </w:r>
      <w:r>
        <w:t xml:space="preserve"> und Web-Design haben.</w:t>
      </w:r>
    </w:p>
    <w:p w14:paraId="34422CF0" w14:textId="77777777" w:rsidR="002A7B43" w:rsidRDefault="002A7B43" w:rsidP="002A7B43">
      <w:r>
        <w:t xml:space="preserve">Alle Teammitglieder müssen Erfahrung mit Git und ein grundlegendes Verständnis der anderen Fachbereiche haben. </w:t>
      </w:r>
    </w:p>
    <w:p w14:paraId="69C2BE90" w14:textId="77777777" w:rsidR="00966258" w:rsidRDefault="00966258" w:rsidP="00966258">
      <w:pPr>
        <w:pStyle w:val="berschrift2"/>
      </w:pPr>
      <w:r w:rsidRPr="00966258">
        <w:t>Personalkommunikation</w:t>
      </w:r>
    </w:p>
    <w:p w14:paraId="6F15902C" w14:textId="77777777" w:rsidR="00072DFF" w:rsidRDefault="00072DFF" w:rsidP="00072DFF">
      <w:pPr>
        <w:pStyle w:val="Listenabsatz"/>
        <w:numPr>
          <w:ilvl w:val="0"/>
          <w:numId w:val="13"/>
        </w:numPr>
      </w:pPr>
      <w:proofErr w:type="spellStart"/>
      <w:r>
        <w:t>Discord</w:t>
      </w:r>
      <w:proofErr w:type="spellEnd"/>
      <w:r>
        <w:t xml:space="preserve"> Server</w:t>
      </w:r>
    </w:p>
    <w:p w14:paraId="2948DD79" w14:textId="77777777" w:rsidR="00072DFF" w:rsidRDefault="00072DFF" w:rsidP="00072DFF">
      <w:pPr>
        <w:pStyle w:val="Listenabsatz"/>
        <w:numPr>
          <w:ilvl w:val="0"/>
          <w:numId w:val="13"/>
        </w:numPr>
      </w:pPr>
      <w:r>
        <w:t>Signal Gruppe</w:t>
      </w:r>
    </w:p>
    <w:p w14:paraId="6B653D9A" w14:textId="77777777" w:rsidR="00072DFF" w:rsidRDefault="00072DFF" w:rsidP="00072DFF">
      <w:pPr>
        <w:pStyle w:val="Listenabsatz"/>
        <w:numPr>
          <w:ilvl w:val="0"/>
          <w:numId w:val="13"/>
        </w:numPr>
      </w:pPr>
      <w:r>
        <w:t>Daily-Scrum</w:t>
      </w:r>
    </w:p>
    <w:p w14:paraId="25F92433" w14:textId="77777777" w:rsidR="002A7B43" w:rsidRDefault="002A7B43" w:rsidP="00051531">
      <w:pPr>
        <w:pStyle w:val="Listenabsatz"/>
        <w:numPr>
          <w:ilvl w:val="0"/>
          <w:numId w:val="13"/>
        </w:numPr>
      </w:pPr>
      <w:r>
        <w:t>Scrum-Board</w:t>
      </w:r>
    </w:p>
    <w:p w14:paraId="61EE77B1" w14:textId="77777777" w:rsidR="002A7B43" w:rsidRPr="00072DFF" w:rsidRDefault="002A7B43" w:rsidP="00034708">
      <w:pPr>
        <w:pStyle w:val="berschrift1"/>
      </w:pPr>
      <w:proofErr w:type="spellStart"/>
      <w:r>
        <w:t>Git</w:t>
      </w:r>
      <w:proofErr w:type="spellEnd"/>
      <w:r>
        <w:t xml:space="preserve"> </w:t>
      </w:r>
      <w:proofErr w:type="spellStart"/>
      <w:r>
        <w:t>commit</w:t>
      </w:r>
      <w:proofErr w:type="spellEnd"/>
      <w:r>
        <w:t xml:space="preserve"> </w:t>
      </w:r>
      <w:proofErr w:type="spellStart"/>
      <w:r>
        <w:t>messages</w:t>
      </w:r>
      <w:bookmarkStart w:id="0" w:name="_GoBack"/>
      <w:bookmarkEnd w:id="0"/>
      <w:proofErr w:type="spellEnd"/>
    </w:p>
    <w:p w14:paraId="14729FDD" w14:textId="77777777" w:rsidR="00072DFF" w:rsidRDefault="00966258" w:rsidP="00966258">
      <w:pPr>
        <w:pStyle w:val="berschrift2"/>
      </w:pPr>
      <w:r w:rsidRPr="00966258">
        <w:t>Zusammenarbeit mit</w:t>
      </w:r>
      <w:r>
        <w:t xml:space="preserve"> </w:t>
      </w:r>
      <w:r w:rsidRPr="00966258">
        <w:t>dem</w:t>
      </w:r>
      <w:r w:rsidR="00072DFF">
        <w:t xml:space="preserve"> Kunden</w:t>
      </w:r>
    </w:p>
    <w:p w14:paraId="0C6B9D9B" w14:textId="4D180436" w:rsidR="00966258" w:rsidRDefault="00072DFF" w:rsidP="00072DFF">
      <w:r w:rsidRPr="00072DFF">
        <w:t>Änderungen werden nur unter Absprache mit dem Kunden vorgenommen und müssen dokumentiert werden. Jedes einzelne Teammitglied hat ein Vetorecht. Für Änderungen ist lediglich eine vorherige Absprache mit dem Kunden von Nöten, im Nachhinein muss es aber im Team angesprochen werden, um die Möglichkeit für ein Veto einzuräumen</w:t>
      </w:r>
      <w:r>
        <w:t>.</w:t>
      </w:r>
      <w:r w:rsidR="00966258">
        <w:t xml:space="preserve"> </w:t>
      </w:r>
    </w:p>
    <w:p w14:paraId="2D6667C8" w14:textId="77777777" w:rsidR="00DA36DE" w:rsidRDefault="00DA36DE" w:rsidP="00072DFF"/>
    <w:p w14:paraId="1789FF41" w14:textId="77777777" w:rsidR="00966258" w:rsidRDefault="00966258" w:rsidP="00072DFF">
      <w:pPr>
        <w:pStyle w:val="berschrift1"/>
      </w:pPr>
      <w:r w:rsidRPr="00966258">
        <w:t>Personalverwaltung</w:t>
      </w:r>
    </w:p>
    <w:p w14:paraId="24122014" w14:textId="77777777" w:rsidR="00966258" w:rsidRDefault="00966258" w:rsidP="00966258">
      <w:pPr>
        <w:pStyle w:val="berschrift2"/>
      </w:pPr>
      <w:r w:rsidRPr="00966258">
        <w:t>Personalwirtschaftskontrolle</w:t>
      </w:r>
    </w:p>
    <w:p w14:paraId="66657355" w14:textId="77777777" w:rsidR="002A7B43" w:rsidRPr="002A7B43" w:rsidRDefault="002A7B43" w:rsidP="002A7B43">
      <w:r>
        <w:t xml:space="preserve">Aufgaben werden vom Scrum-Master verteilt, durch Daily </w:t>
      </w:r>
      <w:proofErr w:type="spellStart"/>
      <w:r>
        <w:t>Scrums</w:t>
      </w:r>
      <w:proofErr w:type="spellEnd"/>
      <w:r>
        <w:t xml:space="preserve"> werden Soll und ist Zustände besprochen.</w:t>
      </w:r>
    </w:p>
    <w:p w14:paraId="5D067C70" w14:textId="77777777" w:rsidR="00966258" w:rsidRDefault="00966258" w:rsidP="00966258">
      <w:pPr>
        <w:pStyle w:val="berschrift2"/>
      </w:pPr>
      <w:r w:rsidRPr="00966258">
        <w:t>Personalcontrolling</w:t>
      </w:r>
    </w:p>
    <w:p w14:paraId="12D4C735" w14:textId="22666406" w:rsidR="00966258" w:rsidRDefault="00A92D17" w:rsidP="00DA36DE">
      <w:r>
        <w:t>Arbeitszeiten: Innerhalb von IT Blöcken, Backlog muss in Freizeit nachgearbeitet werden.</w:t>
      </w:r>
      <w:r w:rsidR="00DA36DE">
        <w:t xml:space="preserve"> </w:t>
      </w:r>
      <w:r w:rsidR="002A7B43">
        <w:t>Personalproduktivität: Burn down Chart</w:t>
      </w:r>
    </w:p>
    <w:p w14:paraId="07EAFFFE" w14:textId="77777777" w:rsidR="00DA3AC6" w:rsidRDefault="00966258" w:rsidP="00966258">
      <w:pPr>
        <w:pStyle w:val="berschrift2"/>
      </w:pPr>
      <w:r w:rsidRPr="00966258">
        <w:t>Personalpolitik</w:t>
      </w:r>
    </w:p>
    <w:p w14:paraId="5D6B6E8A" w14:textId="77777777" w:rsidR="00A92D17" w:rsidRPr="00A92D17" w:rsidRDefault="00A92D17" w:rsidP="00A92D17">
      <w:r>
        <w:t xml:space="preserve">Teammitglieder sind gleichberechtigt im Gespräch mit dem Kunden und bei Uneinigkeiten im Team hat der Teamleiter, nach versuch von Konsensfindung, das letzte Wort. </w:t>
      </w:r>
    </w:p>
    <w:sectPr w:rsidR="00A92D17" w:rsidRPr="00A92D17" w:rsidSect="00650DBD">
      <w:headerReference w:type="default" r:id="rId10"/>
      <w:footerReference w:type="default" r:id="rId11"/>
      <w:pgSz w:w="11906" w:h="16838"/>
      <w:pgMar w:top="851" w:right="127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62485" w14:textId="77777777" w:rsidR="009074AE" w:rsidRDefault="009074AE" w:rsidP="00AB44B1">
      <w:pPr>
        <w:spacing w:after="0" w:line="240" w:lineRule="auto"/>
      </w:pPr>
      <w:r>
        <w:separator/>
      </w:r>
    </w:p>
  </w:endnote>
  <w:endnote w:type="continuationSeparator" w:id="0">
    <w:p w14:paraId="08752903" w14:textId="77777777" w:rsidR="009074AE" w:rsidRDefault="009074AE"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2AB7D" w14:textId="77777777"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35554617" wp14:editId="236EB58D">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37A9DA"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0EF046A5" wp14:editId="32D2D918">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54617"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" filled="f" stroked="f">
              <v:textbox inset="0">
                <w:txbxContent>
                  <w:p w14:paraId="6937A9DA"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0EF046A5" wp14:editId="32D2D918">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20498918" w14:textId="77777777" w:rsidR="007C4BC1" w:rsidRDefault="007C4BC1" w:rsidP="00CA3C6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FCE5" w14:textId="77777777" w:rsidR="009074AE" w:rsidRDefault="009074AE" w:rsidP="00AB44B1">
      <w:pPr>
        <w:spacing w:after="0" w:line="240" w:lineRule="auto"/>
      </w:pPr>
      <w:r>
        <w:separator/>
      </w:r>
    </w:p>
  </w:footnote>
  <w:footnote w:type="continuationSeparator" w:id="0">
    <w:p w14:paraId="4D45BADA" w14:textId="77777777" w:rsidR="009074AE" w:rsidRDefault="009074AE"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1"/>
      <w:gridCol w:w="1672"/>
      <w:gridCol w:w="1305"/>
      <w:gridCol w:w="1672"/>
      <w:gridCol w:w="1166"/>
    </w:tblGrid>
    <w:tr w:rsidR="00495B6C" w14:paraId="1F50F31A" w14:textId="77777777" w:rsidTr="002450CF">
      <w:trPr>
        <w:trHeight w:val="1266"/>
      </w:trPr>
      <w:tc>
        <w:tcPr>
          <w:tcW w:w="343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4D3E08" w14:textId="77777777" w:rsidR="00495B6C" w:rsidRPr="00DE3ABB" w:rsidRDefault="00495B6C" w:rsidP="00495B6C">
          <w:pPr>
            <w:pStyle w:val="berschrift1"/>
            <w:jc w:val="center"/>
            <w:outlineLvl w:val="0"/>
            <w:rPr>
              <w:b/>
              <w:bCs/>
              <w:sz w:val="40"/>
              <w:szCs w:val="40"/>
            </w:rPr>
          </w:pPr>
          <w:proofErr w:type="spellStart"/>
          <w:r w:rsidRPr="00DE3ABB">
            <w:rPr>
              <w:bCs/>
              <w:sz w:val="48"/>
              <w:szCs w:val="48"/>
            </w:rPr>
            <w:t>Chilco</w:t>
          </w:r>
          <w:proofErr w:type="spellEnd"/>
        </w:p>
        <w:p w14:paraId="3C51A75A" w14:textId="77777777" w:rsidR="00495B6C" w:rsidRPr="00783868" w:rsidRDefault="00495B6C" w:rsidP="00495B6C">
          <w:pPr>
            <w:pStyle w:val="Kopfzeile"/>
            <w:tabs>
              <w:tab w:val="clear" w:pos="9072"/>
              <w:tab w:val="right" w:pos="9214"/>
            </w:tabs>
            <w:rPr>
              <w:rFonts w:cs="Arial"/>
              <w:szCs w:val="20"/>
            </w:rPr>
          </w:pPr>
        </w:p>
      </w:tc>
      <w:tc>
        <w:tcPr>
          <w:tcW w:w="297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238DF77F" w14:textId="77777777" w:rsidR="00495B6C" w:rsidRDefault="00495B6C" w:rsidP="00495B6C">
          <w:pPr>
            <w:pStyle w:val="berschrift1"/>
            <w:jc w:val="center"/>
            <w:outlineLvl w:val="0"/>
            <w:rPr>
              <w:rFonts w:ascii="Cambria" w:hAnsi="Cambria"/>
              <w:b/>
              <w:bCs/>
            </w:rPr>
          </w:pPr>
          <w:r w:rsidRPr="00F503EB">
            <w:rPr>
              <w:rFonts w:ascii="Cambria" w:hAnsi="Cambria"/>
              <w:bCs/>
            </w:rPr>
            <w:t>Risikomanagement</w:t>
          </w:r>
        </w:p>
        <w:p w14:paraId="185C87C6" w14:textId="77777777" w:rsidR="00495B6C" w:rsidRPr="00D87837" w:rsidRDefault="00495B6C" w:rsidP="00495B6C"/>
        <w:p w14:paraId="30D17918" w14:textId="77777777" w:rsidR="00495B6C" w:rsidRPr="00783868" w:rsidRDefault="00495B6C" w:rsidP="00495B6C">
          <w:pPr>
            <w:pStyle w:val="Kopfzeile"/>
            <w:tabs>
              <w:tab w:val="clear" w:pos="9072"/>
              <w:tab w:val="right" w:pos="9214"/>
            </w:tabs>
            <w:jc w:val="center"/>
            <w:rPr>
              <w:szCs w:val="20"/>
            </w:rPr>
          </w:pPr>
        </w:p>
      </w:tc>
      <w:tc>
        <w:tcPr>
          <w:tcW w:w="283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F1F501A" w14:textId="77777777" w:rsidR="00495B6C" w:rsidRPr="00EE328E" w:rsidRDefault="00495B6C" w:rsidP="00495B6C">
          <w:pPr>
            <w:pStyle w:val="Kopfzeile"/>
            <w:tabs>
              <w:tab w:val="clear" w:pos="9072"/>
              <w:tab w:val="right" w:pos="9214"/>
            </w:tabs>
            <w:jc w:val="center"/>
            <w:rPr>
              <w:sz w:val="2"/>
              <w:szCs w:val="2"/>
            </w:rPr>
          </w:pPr>
          <w:r>
            <w:rPr>
              <w:noProof/>
            </w:rPr>
            <w:drawing>
              <wp:inline distT="0" distB="0" distL="0" distR="0" wp14:anchorId="2FF20A72" wp14:editId="738783EA">
                <wp:extent cx="1667146" cy="58717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5149" cy="611121"/>
                        </a:xfrm>
                        <a:prstGeom prst="rect">
                          <a:avLst/>
                        </a:prstGeom>
                        <a:noFill/>
                        <a:ln>
                          <a:noFill/>
                        </a:ln>
                      </pic:spPr>
                    </pic:pic>
                  </a:graphicData>
                </a:graphic>
              </wp:inline>
            </w:drawing>
          </w:r>
        </w:p>
      </w:tc>
    </w:tr>
    <w:tr w:rsidR="00495B6C" w14:paraId="593A62ED" w14:textId="77777777" w:rsidTr="002450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31" w:type="dxa"/>
          <w:tcBorders>
            <w:top w:val="single" w:sz="4" w:space="0" w:color="D9D9D9" w:themeColor="background1" w:themeShade="D9"/>
            <w:left w:val="nil"/>
            <w:bottom w:val="nil"/>
            <w:right w:val="nil"/>
          </w:tcBorders>
        </w:tcPr>
        <w:p w14:paraId="7F8AF772" w14:textId="77777777" w:rsidR="00495B6C" w:rsidRDefault="00495B6C" w:rsidP="00495B6C">
          <w:pPr>
            <w:pStyle w:val="Kopfzeile"/>
            <w:rPr>
              <w:rFonts w:cs="Arial"/>
              <w:sz w:val="16"/>
              <w:szCs w:val="16"/>
            </w:rPr>
          </w:pPr>
        </w:p>
      </w:tc>
      <w:tc>
        <w:tcPr>
          <w:tcW w:w="1672" w:type="dxa"/>
          <w:tcBorders>
            <w:top w:val="single" w:sz="4" w:space="0" w:color="D9D9D9" w:themeColor="background1" w:themeShade="D9"/>
            <w:left w:val="nil"/>
            <w:bottom w:val="nil"/>
            <w:right w:val="nil"/>
          </w:tcBorders>
        </w:tcPr>
        <w:p w14:paraId="1143C9CD" w14:textId="77777777" w:rsidR="00495B6C" w:rsidRDefault="00495B6C" w:rsidP="00495B6C">
          <w:pPr>
            <w:pStyle w:val="Kopfzeile"/>
            <w:rPr>
              <w:rFonts w:cs="Arial"/>
              <w:sz w:val="16"/>
              <w:szCs w:val="16"/>
            </w:rPr>
          </w:pPr>
          <w:r>
            <w:rPr>
              <w:rFonts w:cs="Arial"/>
              <w:sz w:val="16"/>
              <w:szCs w:val="16"/>
            </w:rPr>
            <w:softHyphen/>
          </w:r>
          <w:r>
            <w:rPr>
              <w:rFonts w:cs="Arial"/>
              <w:sz w:val="16"/>
              <w:szCs w:val="16"/>
            </w:rPr>
            <w:softHyphen/>
          </w:r>
        </w:p>
      </w:tc>
      <w:tc>
        <w:tcPr>
          <w:tcW w:w="1305" w:type="dxa"/>
          <w:tcBorders>
            <w:top w:val="single" w:sz="4" w:space="0" w:color="D9D9D9" w:themeColor="background1" w:themeShade="D9"/>
            <w:left w:val="nil"/>
            <w:bottom w:val="nil"/>
            <w:right w:val="nil"/>
          </w:tcBorders>
        </w:tcPr>
        <w:p w14:paraId="70A17AD6" w14:textId="77777777" w:rsidR="00495B6C" w:rsidRDefault="00495B6C" w:rsidP="00495B6C">
          <w:pPr>
            <w:pStyle w:val="Kopfzeile"/>
            <w:rPr>
              <w:rFonts w:cs="Arial"/>
              <w:sz w:val="16"/>
              <w:szCs w:val="16"/>
            </w:rPr>
          </w:pPr>
        </w:p>
      </w:tc>
      <w:tc>
        <w:tcPr>
          <w:tcW w:w="1672" w:type="dxa"/>
          <w:tcBorders>
            <w:top w:val="single" w:sz="4" w:space="0" w:color="D9D9D9" w:themeColor="background1" w:themeShade="D9"/>
            <w:left w:val="nil"/>
            <w:bottom w:val="nil"/>
            <w:right w:val="nil"/>
          </w:tcBorders>
        </w:tcPr>
        <w:p w14:paraId="7DF25AE0" w14:textId="77777777" w:rsidR="00495B6C" w:rsidRDefault="00495B6C" w:rsidP="00495B6C">
          <w:pPr>
            <w:pStyle w:val="Kopfzeile"/>
            <w:rPr>
              <w:rFonts w:cs="Arial"/>
              <w:sz w:val="16"/>
              <w:szCs w:val="16"/>
            </w:rPr>
          </w:pPr>
        </w:p>
      </w:tc>
      <w:tc>
        <w:tcPr>
          <w:tcW w:w="1166" w:type="dxa"/>
          <w:tcBorders>
            <w:top w:val="single" w:sz="4" w:space="0" w:color="D9D9D9" w:themeColor="background1" w:themeShade="D9"/>
            <w:left w:val="nil"/>
            <w:bottom w:val="nil"/>
            <w:right w:val="nil"/>
          </w:tcBorders>
        </w:tcPr>
        <w:p w14:paraId="55953C62" w14:textId="77777777" w:rsidR="00495B6C" w:rsidRDefault="00495B6C" w:rsidP="00495B6C">
          <w:pPr>
            <w:pStyle w:val="Kopfzeile"/>
            <w:rPr>
              <w:rFonts w:cs="Arial"/>
              <w:sz w:val="16"/>
              <w:szCs w:val="16"/>
            </w:rPr>
          </w:pPr>
        </w:p>
      </w:tc>
    </w:tr>
  </w:tbl>
  <w:p w14:paraId="47632280" w14:textId="77777777"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6"/>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4"/>
    <w:multiLevelType w:val="multilevel"/>
    <w:tmpl w:val="CD26A942"/>
    <w:name w:val="WW8Num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lvl>
    <w:lvl w:ilvl="5">
      <w:start w:val="1"/>
      <w:numFmt w:val="upperRoman"/>
      <w:lvlText w:val="%6."/>
      <w:lvlJc w:val="left"/>
      <w:pPr>
        <w:tabs>
          <w:tab w:val="num" w:pos="4860"/>
        </w:tabs>
        <w:ind w:left="4860" w:hanging="720"/>
      </w:pPr>
      <w:rPr>
        <w:b/>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5"/>
    <w:multiLevelType w:val="multilevel"/>
    <w:tmpl w:val="305EEC28"/>
    <w:name w:val="WW8Num5"/>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lvl>
    <w:lvl w:ilvl="5">
      <w:start w:val="1"/>
      <w:numFmt w:val="upperRoman"/>
      <w:lvlText w:val="%6."/>
      <w:lvlJc w:val="left"/>
      <w:pPr>
        <w:tabs>
          <w:tab w:val="num" w:pos="4860"/>
        </w:tabs>
        <w:ind w:left="4860" w:hanging="720"/>
      </w:pPr>
      <w:rPr>
        <w:b/>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4" w15:restartNumberingAfterBreak="0">
    <w:nsid w:val="044C0E99"/>
    <w:multiLevelType w:val="hybridMultilevel"/>
    <w:tmpl w:val="B2DAD40E"/>
    <w:lvl w:ilvl="0" w:tplc="FDA8B86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3C4C66"/>
    <w:multiLevelType w:val="hybridMultilevel"/>
    <w:tmpl w:val="D890C6A4"/>
    <w:lvl w:ilvl="0" w:tplc="3488B89C">
      <w:numFmt w:val="bullet"/>
      <w:lvlText w:val="-"/>
      <w:lvlJc w:val="left"/>
      <w:pPr>
        <w:ind w:left="720" w:hanging="360"/>
      </w:pPr>
      <w:rPr>
        <w:rFonts w:ascii="Times New Roman" w:eastAsia="Times New Roman" w:hAnsi="Times New Roman"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0D1EBA"/>
    <w:multiLevelType w:val="hybridMultilevel"/>
    <w:tmpl w:val="F57E7DD2"/>
    <w:lvl w:ilvl="0" w:tplc="0407000F">
      <w:start w:val="1"/>
      <w:numFmt w:val="decimal"/>
      <w:lvlText w:val="%1."/>
      <w:lvlJc w:val="left"/>
      <w:pPr>
        <w:ind w:left="1080" w:hanging="360"/>
      </w:pPr>
      <w:rPr>
        <w:rFont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22A37C9"/>
    <w:multiLevelType w:val="hybridMultilevel"/>
    <w:tmpl w:val="8F7E4D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270B5"/>
    <w:multiLevelType w:val="hybridMultilevel"/>
    <w:tmpl w:val="33500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53683F"/>
    <w:multiLevelType w:val="hybridMultilevel"/>
    <w:tmpl w:val="0A745FA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AC65218"/>
    <w:multiLevelType w:val="hybridMultilevel"/>
    <w:tmpl w:val="23EA4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460374B"/>
    <w:multiLevelType w:val="hybridMultilevel"/>
    <w:tmpl w:val="F1D40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736C4F"/>
    <w:multiLevelType w:val="hybridMultilevel"/>
    <w:tmpl w:val="8DFC6C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12"/>
  </w:num>
  <w:num w:numId="8">
    <w:abstractNumId w:val="10"/>
  </w:num>
  <w:num w:numId="9">
    <w:abstractNumId w:val="9"/>
  </w:num>
  <w:num w:numId="10">
    <w:abstractNumId w:val="6"/>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58"/>
    <w:rsid w:val="00004904"/>
    <w:rsid w:val="00034708"/>
    <w:rsid w:val="0007299C"/>
    <w:rsid w:val="00072DFF"/>
    <w:rsid w:val="00074932"/>
    <w:rsid w:val="000927B5"/>
    <w:rsid w:val="0009465E"/>
    <w:rsid w:val="00096AF4"/>
    <w:rsid w:val="000A1EC2"/>
    <w:rsid w:val="000D1650"/>
    <w:rsid w:val="000D7985"/>
    <w:rsid w:val="00120E68"/>
    <w:rsid w:val="00126AA9"/>
    <w:rsid w:val="00135C8C"/>
    <w:rsid w:val="00136E44"/>
    <w:rsid w:val="00145D04"/>
    <w:rsid w:val="001562AF"/>
    <w:rsid w:val="00191848"/>
    <w:rsid w:val="0019788D"/>
    <w:rsid w:val="001A02D5"/>
    <w:rsid w:val="001A4D16"/>
    <w:rsid w:val="001A6895"/>
    <w:rsid w:val="001C6721"/>
    <w:rsid w:val="001D5B8B"/>
    <w:rsid w:val="001E39A4"/>
    <w:rsid w:val="001F07EB"/>
    <w:rsid w:val="001F1F16"/>
    <w:rsid w:val="00200EE4"/>
    <w:rsid w:val="0021676E"/>
    <w:rsid w:val="002239C3"/>
    <w:rsid w:val="00242806"/>
    <w:rsid w:val="00257C78"/>
    <w:rsid w:val="00283C9C"/>
    <w:rsid w:val="00285B35"/>
    <w:rsid w:val="00287A53"/>
    <w:rsid w:val="00290DF9"/>
    <w:rsid w:val="00292CCB"/>
    <w:rsid w:val="00293084"/>
    <w:rsid w:val="00294D4E"/>
    <w:rsid w:val="002A4DDA"/>
    <w:rsid w:val="002A7B43"/>
    <w:rsid w:val="002E154F"/>
    <w:rsid w:val="00337F18"/>
    <w:rsid w:val="0034472B"/>
    <w:rsid w:val="00346705"/>
    <w:rsid w:val="003506DD"/>
    <w:rsid w:val="003760C3"/>
    <w:rsid w:val="00390BBA"/>
    <w:rsid w:val="0039103E"/>
    <w:rsid w:val="003D63C8"/>
    <w:rsid w:val="003D6C8E"/>
    <w:rsid w:val="003E009F"/>
    <w:rsid w:val="00406642"/>
    <w:rsid w:val="00417990"/>
    <w:rsid w:val="00422434"/>
    <w:rsid w:val="004410B5"/>
    <w:rsid w:val="004410F1"/>
    <w:rsid w:val="004470BA"/>
    <w:rsid w:val="00472C72"/>
    <w:rsid w:val="00486C84"/>
    <w:rsid w:val="00491A88"/>
    <w:rsid w:val="00495B6C"/>
    <w:rsid w:val="004B21BB"/>
    <w:rsid w:val="005055B3"/>
    <w:rsid w:val="005143CD"/>
    <w:rsid w:val="00521D7D"/>
    <w:rsid w:val="00533DCA"/>
    <w:rsid w:val="00555E46"/>
    <w:rsid w:val="00565687"/>
    <w:rsid w:val="00567CE6"/>
    <w:rsid w:val="00574964"/>
    <w:rsid w:val="005754CC"/>
    <w:rsid w:val="0059016F"/>
    <w:rsid w:val="00591FC0"/>
    <w:rsid w:val="00594DA8"/>
    <w:rsid w:val="005C4E50"/>
    <w:rsid w:val="005D155E"/>
    <w:rsid w:val="00636170"/>
    <w:rsid w:val="00650DBD"/>
    <w:rsid w:val="0065296E"/>
    <w:rsid w:val="0067189D"/>
    <w:rsid w:val="00673636"/>
    <w:rsid w:val="00693A01"/>
    <w:rsid w:val="006A3245"/>
    <w:rsid w:val="006A6194"/>
    <w:rsid w:val="006B68A9"/>
    <w:rsid w:val="006C0630"/>
    <w:rsid w:val="006C3051"/>
    <w:rsid w:val="006D628D"/>
    <w:rsid w:val="006F3A65"/>
    <w:rsid w:val="006F47AF"/>
    <w:rsid w:val="006F505C"/>
    <w:rsid w:val="006F59AD"/>
    <w:rsid w:val="006F65BE"/>
    <w:rsid w:val="007155DE"/>
    <w:rsid w:val="00724280"/>
    <w:rsid w:val="007310E8"/>
    <w:rsid w:val="00731FFB"/>
    <w:rsid w:val="007364D8"/>
    <w:rsid w:val="007727DA"/>
    <w:rsid w:val="00783868"/>
    <w:rsid w:val="007B0782"/>
    <w:rsid w:val="007C4B74"/>
    <w:rsid w:val="007C4BC1"/>
    <w:rsid w:val="007C56DA"/>
    <w:rsid w:val="007C5718"/>
    <w:rsid w:val="007D123D"/>
    <w:rsid w:val="007D3C1E"/>
    <w:rsid w:val="007D3E4D"/>
    <w:rsid w:val="007F080C"/>
    <w:rsid w:val="00815308"/>
    <w:rsid w:val="00834F1B"/>
    <w:rsid w:val="00870D2D"/>
    <w:rsid w:val="00874BD9"/>
    <w:rsid w:val="0089271D"/>
    <w:rsid w:val="008B3966"/>
    <w:rsid w:val="008C60E0"/>
    <w:rsid w:val="008D086B"/>
    <w:rsid w:val="008D6074"/>
    <w:rsid w:val="008E0688"/>
    <w:rsid w:val="00905B15"/>
    <w:rsid w:val="0090693D"/>
    <w:rsid w:val="009074AE"/>
    <w:rsid w:val="009257CB"/>
    <w:rsid w:val="009259E3"/>
    <w:rsid w:val="00931C34"/>
    <w:rsid w:val="00942238"/>
    <w:rsid w:val="00950178"/>
    <w:rsid w:val="00966258"/>
    <w:rsid w:val="0097122B"/>
    <w:rsid w:val="00972A8B"/>
    <w:rsid w:val="00982214"/>
    <w:rsid w:val="00985F3E"/>
    <w:rsid w:val="009A1985"/>
    <w:rsid w:val="009C2F21"/>
    <w:rsid w:val="009C33AA"/>
    <w:rsid w:val="009D316B"/>
    <w:rsid w:val="009F0D56"/>
    <w:rsid w:val="009F0FE1"/>
    <w:rsid w:val="00A16DE4"/>
    <w:rsid w:val="00A17372"/>
    <w:rsid w:val="00A173FB"/>
    <w:rsid w:val="00A548CC"/>
    <w:rsid w:val="00A74990"/>
    <w:rsid w:val="00A80EA1"/>
    <w:rsid w:val="00A92D17"/>
    <w:rsid w:val="00A9520A"/>
    <w:rsid w:val="00AA0C56"/>
    <w:rsid w:val="00AA4110"/>
    <w:rsid w:val="00AB44B1"/>
    <w:rsid w:val="00AC07CA"/>
    <w:rsid w:val="00AD0A98"/>
    <w:rsid w:val="00AD0E1A"/>
    <w:rsid w:val="00AF2865"/>
    <w:rsid w:val="00B04B66"/>
    <w:rsid w:val="00B802AF"/>
    <w:rsid w:val="00BA4028"/>
    <w:rsid w:val="00BA5403"/>
    <w:rsid w:val="00BB0B79"/>
    <w:rsid w:val="00BB6AFE"/>
    <w:rsid w:val="00BC215B"/>
    <w:rsid w:val="00BD4B1B"/>
    <w:rsid w:val="00BD7390"/>
    <w:rsid w:val="00BE089D"/>
    <w:rsid w:val="00BF26EB"/>
    <w:rsid w:val="00BF57EF"/>
    <w:rsid w:val="00C01474"/>
    <w:rsid w:val="00C0170E"/>
    <w:rsid w:val="00C036A5"/>
    <w:rsid w:val="00C070A4"/>
    <w:rsid w:val="00C30020"/>
    <w:rsid w:val="00C41027"/>
    <w:rsid w:val="00C45B43"/>
    <w:rsid w:val="00C65BCF"/>
    <w:rsid w:val="00C94E14"/>
    <w:rsid w:val="00C957AE"/>
    <w:rsid w:val="00CA3C61"/>
    <w:rsid w:val="00CC5B4B"/>
    <w:rsid w:val="00CC5BD8"/>
    <w:rsid w:val="00CD74EE"/>
    <w:rsid w:val="00CE0D23"/>
    <w:rsid w:val="00CF2DDF"/>
    <w:rsid w:val="00CF3033"/>
    <w:rsid w:val="00D35FA2"/>
    <w:rsid w:val="00D41785"/>
    <w:rsid w:val="00D60644"/>
    <w:rsid w:val="00D63D50"/>
    <w:rsid w:val="00D65B90"/>
    <w:rsid w:val="00D70AAD"/>
    <w:rsid w:val="00D77591"/>
    <w:rsid w:val="00D81292"/>
    <w:rsid w:val="00D812F8"/>
    <w:rsid w:val="00D96CA5"/>
    <w:rsid w:val="00DA36DE"/>
    <w:rsid w:val="00DA3AC6"/>
    <w:rsid w:val="00DB55CB"/>
    <w:rsid w:val="00DD23F3"/>
    <w:rsid w:val="00DD3F16"/>
    <w:rsid w:val="00DE10EC"/>
    <w:rsid w:val="00DE1AE1"/>
    <w:rsid w:val="00DF4DCF"/>
    <w:rsid w:val="00E42F58"/>
    <w:rsid w:val="00E71397"/>
    <w:rsid w:val="00E833D7"/>
    <w:rsid w:val="00EA49D0"/>
    <w:rsid w:val="00EB0639"/>
    <w:rsid w:val="00EC63EC"/>
    <w:rsid w:val="00ED1C9A"/>
    <w:rsid w:val="00ED789A"/>
    <w:rsid w:val="00EE0546"/>
    <w:rsid w:val="00EE328E"/>
    <w:rsid w:val="00F07773"/>
    <w:rsid w:val="00F13CD6"/>
    <w:rsid w:val="00F20AEE"/>
    <w:rsid w:val="00F412E3"/>
    <w:rsid w:val="00F42994"/>
    <w:rsid w:val="00F72A2D"/>
    <w:rsid w:val="00F95B3B"/>
    <w:rsid w:val="00FA062D"/>
    <w:rsid w:val="00FB72C7"/>
    <w:rsid w:val="00FB73FC"/>
    <w:rsid w:val="00FD14D1"/>
    <w:rsid w:val="00FE7CD9"/>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F0046"/>
  <w15:docId w15:val="{F75CE055-997D-4A8B-8ABD-BBEA17DC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4708"/>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link w:val="berschrift2Zchn"/>
    <w:uiPriority w:val="9"/>
    <w:unhideWhenUsed/>
    <w:qFormat/>
    <w:rsid w:val="00034708"/>
    <w:pPr>
      <w:keepNext/>
      <w:keepLines/>
      <w:spacing w:before="40" w:after="0"/>
      <w:outlineLvl w:val="1"/>
    </w:pPr>
    <w:rPr>
      <w:rFonts w:asciiTheme="majorHAnsi" w:eastAsiaTheme="majorEastAsia" w:hAnsiTheme="majorHAnsi" w:cstheme="majorBidi"/>
      <w:color w:val="00B05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paragraph" w:styleId="Textkrper">
    <w:name w:val="Body Text"/>
    <w:basedOn w:val="Standard"/>
    <w:link w:val="TextkrperZchn"/>
    <w:uiPriority w:val="99"/>
    <w:semiHidden/>
    <w:unhideWhenUsed/>
    <w:rsid w:val="00293084"/>
    <w:pPr>
      <w:spacing w:after="120"/>
    </w:pPr>
  </w:style>
  <w:style w:type="character" w:customStyle="1" w:styleId="TextkrperZchn">
    <w:name w:val="Textkörper Zchn"/>
    <w:basedOn w:val="Absatz-Standardschriftart"/>
    <w:link w:val="Textkrper"/>
    <w:uiPriority w:val="99"/>
    <w:semiHidden/>
    <w:rsid w:val="00293084"/>
  </w:style>
  <w:style w:type="paragraph" w:styleId="Listenabsatz">
    <w:name w:val="List Paragraph"/>
    <w:basedOn w:val="Standard"/>
    <w:uiPriority w:val="34"/>
    <w:qFormat/>
    <w:rsid w:val="003D63C8"/>
    <w:pPr>
      <w:ind w:left="720"/>
      <w:contextualSpacing/>
    </w:pPr>
  </w:style>
  <w:style w:type="character" w:customStyle="1" w:styleId="berschrift2Zchn">
    <w:name w:val="Überschrift 2 Zchn"/>
    <w:basedOn w:val="Absatz-Standardschriftart"/>
    <w:link w:val="berschrift2"/>
    <w:uiPriority w:val="9"/>
    <w:rsid w:val="00034708"/>
    <w:rPr>
      <w:rFonts w:asciiTheme="majorHAnsi" w:eastAsiaTheme="majorEastAsia" w:hAnsiTheme="majorHAnsi" w:cstheme="majorBidi"/>
      <w:color w:val="00B050"/>
      <w:sz w:val="26"/>
      <w:szCs w:val="26"/>
    </w:rPr>
  </w:style>
  <w:style w:type="character" w:customStyle="1" w:styleId="berschrift1Zchn">
    <w:name w:val="Überschrift 1 Zchn"/>
    <w:basedOn w:val="Absatz-Standardschriftart"/>
    <w:link w:val="berschrift1"/>
    <w:uiPriority w:val="9"/>
    <w:rsid w:val="00034708"/>
    <w:rPr>
      <w:rFonts w:asciiTheme="majorHAnsi" w:eastAsiaTheme="majorEastAsia" w:hAnsiTheme="majorHAnsi" w:cstheme="majorBidi"/>
      <w:color w:val="00B05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tte\Desktop\OSZIMT%20Header.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6E0EC476F118E408E4FD96E840AB1A7" ma:contentTypeVersion="11" ma:contentTypeDescription="Ein neues Dokument erstellen." ma:contentTypeScope="" ma:versionID="1f01a8cae32f2d071b9d3917ed428bf1">
  <xsd:schema xmlns:xsd="http://www.w3.org/2001/XMLSchema" xmlns:xs="http://www.w3.org/2001/XMLSchema" xmlns:p="http://schemas.microsoft.com/office/2006/metadata/properties" xmlns:ns3="bf7276a1-1b78-4009-bfc7-e1f7defb6c9d" xmlns:ns4="a0ace578-7782-4a7c-a19a-15bc21d20961" targetNamespace="http://schemas.microsoft.com/office/2006/metadata/properties" ma:root="true" ma:fieldsID="d9f286c7f3ff14db6f9b66c518029996" ns3:_="" ns4:_="">
    <xsd:import namespace="bf7276a1-1b78-4009-bfc7-e1f7defb6c9d"/>
    <xsd:import namespace="a0ace578-7782-4a7c-a19a-15bc21d209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276a1-1b78-4009-bfc7-e1f7defb6c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ce578-7782-4a7c-a19a-15bc21d20961"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67CB8B-5E1A-4685-A097-994FFA505C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869C4D-C708-417D-BC19-1E3F01BD32E3}">
  <ds:schemaRefs>
    <ds:schemaRef ds:uri="http://schemas.microsoft.com/sharepoint/v3/contenttype/forms"/>
  </ds:schemaRefs>
</ds:datastoreItem>
</file>

<file path=customXml/itemProps3.xml><?xml version="1.0" encoding="utf-8"?>
<ds:datastoreItem xmlns:ds="http://schemas.openxmlformats.org/officeDocument/2006/customXml" ds:itemID="{93B61D9B-593A-4E60-B4B5-FCC906A25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276a1-1b78-4009-bfc7-e1f7defb6c9d"/>
    <ds:schemaRef ds:uri="a0ace578-7782-4a7c-a19a-15bc21d20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OSZIMT Header.dotx</Template>
  <TotalTime>0</TotalTime>
  <Pages>1</Pages>
  <Words>213</Words>
  <Characters>1216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Kessler</dc:creator>
  <cp:lastModifiedBy>Pavel Kessler</cp:lastModifiedBy>
  <cp:revision>6</cp:revision>
  <cp:lastPrinted>2016-09-15T07:25:00Z</cp:lastPrinted>
  <dcterms:created xsi:type="dcterms:W3CDTF">2019-11-19T20:33:00Z</dcterms:created>
  <dcterms:modified xsi:type="dcterms:W3CDTF">2019-11-20T10:52:00Z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0x010100E6E0EC476F118E408E4FD96E840AB1A7</vt:lpwstr>
  </property>
</Properties>
</file>